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6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bookmarkStart w:id="13" w:name="_Title#3910760528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达内-博客项目-</w:t>
                  </w:r>
                  <w:bookmarkEnd w:id="13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Messages-API说明文档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14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Python-教研部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14"/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6422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ind w:left="0" w:leftChars="0" w:right="0" w:rightChars="0" w:firstLine="0" w:firstLineChars="0"/>
            <w:jc w:val="center"/>
            <w:textAlignment w:val="auto"/>
            <w:rPr>
              <w:sz w:val="52"/>
            </w:rPr>
          </w:pPr>
          <w:bookmarkStart w:id="0" w:name="_Toc14114_WPSOffice_Type1"/>
          <w:r>
            <w:rPr>
              <w:rFonts w:ascii="宋体" w:hAnsi="宋体" w:eastAsia="宋体"/>
              <w:sz w:val="52"/>
            </w:rPr>
            <w:t>目录</w:t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_Toc2127_WPSOffice_Level1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3fd7f101-93c8-42d1-b4ad-81c49e3452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一， 概述：</w:t>
              </w:r>
            </w:sdtContent>
          </w:sdt>
          <w:r>
            <w:rPr>
              <w:sz w:val="52"/>
            </w:rPr>
            <w:tab/>
          </w:r>
          <w:bookmarkStart w:id="1" w:name="_Toc2127_WPSOffice_Level1Page"/>
          <w:r>
            <w:rPr>
              <w:sz w:val="52"/>
            </w:rPr>
            <w:t>1</w:t>
          </w:r>
          <w:bookmarkEnd w:id="1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_Toc14114_WPSOffice_Level1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4ae5d0fc-a590-43c2-af74-cef2675b74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二， 事件定义：</w:t>
              </w:r>
            </w:sdtContent>
          </w:sdt>
          <w:r>
            <w:rPr>
              <w:sz w:val="52"/>
            </w:rPr>
            <w:tab/>
          </w:r>
          <w:bookmarkStart w:id="2" w:name="_Toc14114_WPSOffice_Level1Page"/>
          <w:r>
            <w:rPr>
              <w:sz w:val="52"/>
            </w:rPr>
            <w:t>1</w:t>
          </w:r>
          <w:bookmarkEnd w:id="2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_Toc26559_WPSOffice_Level1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690dc0cc-8c0c-41cc-9dfa-3850d909a3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三， 开发规范:</w:t>
              </w:r>
            </w:sdtContent>
          </w:sdt>
          <w:r>
            <w:rPr>
              <w:sz w:val="52"/>
            </w:rPr>
            <w:tab/>
          </w:r>
          <w:bookmarkStart w:id="3" w:name="_Toc26559_WPSOffice_Level1Page"/>
          <w:r>
            <w:rPr>
              <w:sz w:val="52"/>
            </w:rPr>
            <w:t>1</w:t>
          </w:r>
          <w:bookmarkEnd w:id="3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_Toc28524_WPSOffice_Level1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5fc0c7f6-0d23-496f-87bf-407faa9c1a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四， 数据库结构：</w:t>
              </w:r>
            </w:sdtContent>
          </w:sdt>
          <w:r>
            <w:rPr>
              <w:sz w:val="52"/>
            </w:rPr>
            <w:tab/>
          </w:r>
          <w:bookmarkStart w:id="4" w:name="_Toc28524_WPSOffice_Level1Page"/>
          <w:r>
            <w:rPr>
              <w:sz w:val="52"/>
            </w:rPr>
            <w:t>2</w:t>
          </w:r>
          <w:bookmarkEnd w:id="4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_Toc31181_WPSOffice_Level1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617c7845-a9ef-42f6-be52-9d0b910420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五， 接口说明：</w:t>
              </w:r>
            </w:sdtContent>
          </w:sdt>
          <w:r>
            <w:rPr>
              <w:sz w:val="52"/>
            </w:rPr>
            <w:tab/>
          </w:r>
          <w:bookmarkStart w:id="5" w:name="_Toc31181_WPSOffice_Level1Page"/>
          <w:r>
            <w:rPr>
              <w:sz w:val="52"/>
            </w:rPr>
            <w:t>3</w:t>
          </w:r>
          <w:bookmarkEnd w:id="5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_Toc27809_WPSOffice_Level1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4223"/>
              <w:placeholder>
                <w:docPart w:val="{b7333e40-f8fd-4f12-ad97-0b4fdf2583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六， 常见问题：</w:t>
              </w:r>
            </w:sdtContent>
          </w:sdt>
          <w:r>
            <w:rPr>
              <w:sz w:val="52"/>
            </w:rPr>
            <w:tab/>
          </w:r>
          <w:bookmarkStart w:id="6" w:name="_Toc27809_WPSOffice_Level1Page"/>
          <w:r>
            <w:rPr>
              <w:sz w:val="52"/>
            </w:rPr>
            <w:t>4</w:t>
          </w:r>
          <w:bookmarkEnd w:id="6"/>
          <w:r>
            <w:rPr>
              <w:sz w:val="52"/>
            </w:rP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2127_WPSOffice_Level1"/>
      <w:r>
        <w:rPr>
          <w:rFonts w:hint="eastAsia"/>
          <w:lang w:val="en-US" w:eastAsia="zh-CN"/>
        </w:rPr>
        <w:t>概述：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近期公司内部个人兴趣社区活动的如火如荼，为满足广大社区爱好者追求自我的梦想，特此开发内部博客；方便大家整理及自己社区活动中的一些优质内容，增加社区的互动性。此文档为发表博客留言相关的API详情【message 模块】。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14114_WPSOffice_Level1"/>
      <w:r>
        <w:rPr>
          <w:rFonts w:hint="eastAsia"/>
          <w:lang w:val="en-US" w:eastAsia="zh-CN"/>
        </w:rPr>
        <w:t>事件定义：</w:t>
      </w:r>
      <w:bookmarkEnd w:id="8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发表博客留言 - 登录状态下，用户可以在任何人的博客内容详情页进行留言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回复博客留言 - 登录状态下， 任何用户可以回复任何用户的留言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6559_WPSOffice_Level1"/>
      <w:r>
        <w:rPr>
          <w:rFonts w:hint="eastAsia"/>
          <w:lang w:val="en-US" w:eastAsia="zh-CN"/>
        </w:rPr>
        <w:t>开发规范:</w:t>
      </w:r>
      <w:bookmarkEnd w:id="9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8524_WPSOffice_Level1"/>
      <w:r>
        <w:rPr>
          <w:rFonts w:hint="eastAsia"/>
          <w:lang w:val="en-US" w:eastAsia="zh-CN"/>
        </w:rPr>
        <w:t>数据库结构：</w:t>
      </w:r>
      <w:bookmarkEnd w:id="10"/>
    </w:p>
    <w:tbl>
      <w:tblPr>
        <w:tblStyle w:val="8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主键自增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留言内容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parent_message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该留言的父留言，此ID若存在证明该留言为回复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null or int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留言的发布者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user_profile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外键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topic_id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topic 外键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bookmarkStart w:id="15" w:name="_GoBack"/>
      <w:bookmarkEnd w:id="15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31181_WPSOffice_Level1"/>
      <w:r>
        <w:rPr>
          <w:rFonts w:hint="eastAsia"/>
          <w:lang w:val="en-US" w:eastAsia="zh-CN"/>
        </w:rPr>
        <w:t>接口说明：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发表博客留言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 : http://127.0.0.1:8000/v1/messages/&lt;topic_id&gt;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POST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具体参数如下：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博客内容带HTML格式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回复的留言ID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非必填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content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aaa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parent_id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:1}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Authorization</w:t>
      </w:r>
      <w:r>
        <w:rPr>
          <w:rFonts w:hint="eastAsia"/>
          <w:sz w:val="30"/>
          <w:szCs w:val="30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 具体参数如下：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具体返回在data中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200 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data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{}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留言无内容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提交的content为空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{'code':</w:t>
      </w:r>
      <w:r>
        <w:rPr>
          <w:rFonts w:hint="eastAsia"/>
          <w:sz w:val="30"/>
          <w:szCs w:val="30"/>
          <w:lang w:val="en-US" w:eastAsia="zh-CN"/>
        </w:rPr>
        <w:t>600</w:t>
      </w:r>
      <w:r>
        <w:rPr>
          <w:rFonts w:hint="default"/>
          <w:sz w:val="30"/>
          <w:szCs w:val="30"/>
          <w:lang w:val="en-US" w:eastAsia="zh-CN"/>
        </w:rPr>
        <w:t xml:space="preserve">,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'error':u'</w:t>
      </w:r>
      <w:r>
        <w:rPr>
          <w:rFonts w:hint="eastAsia"/>
          <w:sz w:val="30"/>
          <w:szCs w:val="30"/>
          <w:lang w:val="en-US" w:eastAsia="zh-CN"/>
        </w:rPr>
        <w:t>no content</w:t>
      </w:r>
      <w:r>
        <w:rPr>
          <w:rFonts w:hint="default"/>
          <w:sz w:val="30"/>
          <w:szCs w:val="30"/>
          <w:lang w:val="en-US" w:eastAsia="zh-CN"/>
        </w:rPr>
        <w:t>'}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27809_WPSOffice_Level1"/>
      <w:r>
        <w:rPr>
          <w:rFonts w:hint="eastAsia"/>
          <w:lang w:val="en-US" w:eastAsia="zh-CN"/>
        </w:rPr>
        <w:t>常见问题：</w:t>
      </w:r>
      <w:bookmarkEnd w:id="12"/>
    </w:p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1，注意个别客户端请求需要添加 token 传回服务器端，否则异常 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7548E"/>
    <w:rsid w:val="0F3A3904"/>
    <w:rsid w:val="115B0B4A"/>
    <w:rsid w:val="14551D51"/>
    <w:rsid w:val="1B521CB5"/>
    <w:rsid w:val="1CFD7034"/>
    <w:rsid w:val="30DB7C85"/>
    <w:rsid w:val="482516EC"/>
    <w:rsid w:val="57126C51"/>
    <w:rsid w:val="5F686872"/>
    <w:rsid w:val="5F6C6DA2"/>
    <w:rsid w:val="613305C1"/>
    <w:rsid w:val="77707595"/>
    <w:rsid w:val="7CB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5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fd7f101-93c8-42d1-b4ad-81c49e345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7f101-93c8-42d1-b4ad-81c49e345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e5d0fc-a590-43c2-af74-cef2675b7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e5d0fc-a590-43c2-af74-cef2675b7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0dc0cc-8c0c-41cc-9dfa-3850d909a3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0dc0cc-8c0c-41cc-9dfa-3850d909a3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c0c7f6-0d23-496f-87bf-407faa9c1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c0c7f6-0d23-496f-87bf-407faa9c1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7c7845-a9ef-42f6-be52-9d0b910420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7c7845-a9ef-42f6-be52-9d0b910420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333e40-f8fd-4f12-ad97-0b4fdf2583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333e40-f8fd-4f12-ad97-0b4fdf2583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582</Words>
  <Characters>923</Characters>
  <Lines>0</Lines>
  <Paragraphs>0</Paragraphs>
  <TotalTime>783</TotalTime>
  <ScaleCrop>false</ScaleCrop>
  <LinksUpToDate>false</LinksUpToDate>
  <CharactersWithSpaces>1000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2019-06-02T15:21:00Z</dcterms:created>
  <dc:creator>郭小闹</dc:creator>
  <cp:lastModifiedBy>郭小闹</cp:lastModifiedBy>
  <dcterms:modified xsi:type="dcterms:W3CDTF">2019-08-01T15:17:04Z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